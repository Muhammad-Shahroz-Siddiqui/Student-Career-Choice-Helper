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1B4A0691" w14:textId="77777777" w:rsidTr="00356FE5">
        <w:trPr>
          <w:trHeight w:val="4104"/>
        </w:trPr>
        <w:tc>
          <w:tcPr>
            <w:tcW w:w="10080" w:type="dxa"/>
            <w:vAlign w:val="bottom"/>
          </w:tcPr>
          <w:p w14:paraId="7235F6CD" w14:textId="3A2798F6" w:rsidR="003A2F68" w:rsidRDefault="000D559E" w:rsidP="009213CD">
            <w:pPr>
              <w:pStyle w:val="CoverPageTitle"/>
              <w:spacing w:after="0"/>
            </w:pPr>
            <w:sdt>
              <w:sdtPr>
                <w:rPr>
                  <w:sz w:val="96"/>
                  <w:szCs w:val="96"/>
                </w:rPr>
                <w:alias w:val="Enter title:"/>
                <w:tag w:val="Enter title:"/>
                <w:id w:val="656652538"/>
                <w:placeholder>
                  <w:docPart w:val="7BF7E2A811C24B8E9C77FF07FCB17AC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824F7">
                  <w:rPr>
                    <w:sz w:val="96"/>
                    <w:szCs w:val="96"/>
                  </w:rPr>
                  <w:t>STUDENT CAREER PREDICTION SYSTEM</w:t>
                </w:r>
              </w:sdtContent>
            </w:sdt>
          </w:p>
        </w:tc>
      </w:tr>
      <w:tr w:rsidR="007B0A29" w14:paraId="24AE2537" w14:textId="77777777" w:rsidTr="007C770C">
        <w:tc>
          <w:tcPr>
            <w:tcW w:w="10080" w:type="dxa"/>
          </w:tcPr>
          <w:p w14:paraId="01EAB854" w14:textId="7193AAD2" w:rsidR="007B0A29" w:rsidRDefault="00F824F7" w:rsidP="007C770C">
            <w:pPr>
              <w:pStyle w:val="CoverPageTitle"/>
              <w:spacing w:after="0"/>
            </w:pPr>
            <w:r>
              <w:rPr>
                <w:noProof/>
              </w:rPr>
              <w:drawing>
                <wp:inline distT="0" distB="0" distL="0" distR="0" wp14:anchorId="490D2330" wp14:editId="00F85BC1">
                  <wp:extent cx="4837430" cy="3420110"/>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7430" cy="3420110"/>
                          </a:xfrm>
                          <a:prstGeom prst="rect">
                            <a:avLst/>
                          </a:prstGeom>
                        </pic:spPr>
                      </pic:pic>
                    </a:graphicData>
                  </a:graphic>
                </wp:inline>
              </w:drawing>
            </w:r>
          </w:p>
        </w:tc>
      </w:tr>
    </w:tbl>
    <w:p w14:paraId="47D67963"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0C606A5E" w14:textId="77777777" w:rsidTr="00803A31">
        <w:trPr>
          <w:trHeight w:val="864"/>
        </w:trPr>
        <w:tc>
          <w:tcPr>
            <w:tcW w:w="2294" w:type="dxa"/>
            <w:tcBorders>
              <w:top w:val="nil"/>
              <w:left w:val="nil"/>
              <w:bottom w:val="nil"/>
            </w:tcBorders>
            <w:shd w:val="clear" w:color="auto" w:fill="B85A22" w:themeFill="accent2" w:themeFillShade="BF"/>
            <w:vAlign w:val="center"/>
          </w:tcPr>
          <w:p w14:paraId="09FBA39C" w14:textId="678C4FCE" w:rsidR="00D4773D" w:rsidRPr="00783448" w:rsidRDefault="00F824F7" w:rsidP="00783448">
            <w:pPr>
              <w:pStyle w:val="Date"/>
            </w:pPr>
            <w:r>
              <w:t>MAY/</w:t>
            </w:r>
            <w:r w:rsidR="009205AD">
              <w:t>2021</w:t>
            </w:r>
          </w:p>
        </w:tc>
        <w:tc>
          <w:tcPr>
            <w:tcW w:w="7786" w:type="dxa"/>
            <w:tcBorders>
              <w:top w:val="nil"/>
              <w:bottom w:val="nil"/>
              <w:right w:val="nil"/>
            </w:tcBorders>
            <w:shd w:val="clear" w:color="auto" w:fill="355D7E" w:themeFill="accent1" w:themeFillShade="80"/>
            <w:tcMar>
              <w:left w:w="216" w:type="dxa"/>
            </w:tcMar>
            <w:vAlign w:val="center"/>
          </w:tcPr>
          <w:p w14:paraId="15C04694" w14:textId="163DE7DE" w:rsidR="00D4773D" w:rsidRPr="00A5429D" w:rsidRDefault="00F824F7" w:rsidP="00A5429D">
            <w:pPr>
              <w:pStyle w:val="CoverPageSubtitle"/>
            </w:pPr>
            <w:r>
              <w:t>CREATE YOUR FUTURE</w:t>
            </w:r>
          </w:p>
        </w:tc>
      </w:tr>
    </w:tbl>
    <w:p w14:paraId="69DD6061" w14:textId="77777777" w:rsidR="00356FE5" w:rsidRDefault="00356FE5" w:rsidP="00356FE5">
      <w:pPr>
        <w:spacing w:after="120"/>
        <w:ind w:left="2520"/>
        <w:rPr>
          <w:sz w:val="26"/>
          <w:szCs w:val="26"/>
        </w:rPr>
      </w:pPr>
    </w:p>
    <w:p w14:paraId="3796ECC4" w14:textId="06EAE55C" w:rsidR="009205AD" w:rsidRDefault="009205AD" w:rsidP="00356FE5">
      <w:pPr>
        <w:spacing w:line="432" w:lineRule="auto"/>
        <w:ind w:left="2520"/>
        <w:rPr>
          <w:sz w:val="26"/>
          <w:szCs w:val="26"/>
        </w:rPr>
      </w:pPr>
      <w:r>
        <w:rPr>
          <w:sz w:val="26"/>
          <w:szCs w:val="26"/>
        </w:rPr>
        <w:t>20K-0200 Muhammad Usman Malik</w:t>
      </w:r>
      <w:r w:rsidR="00ED0E66">
        <w:rPr>
          <w:sz w:val="26"/>
          <w:szCs w:val="26"/>
        </w:rPr>
        <w:tab/>
      </w:r>
      <w:r w:rsidR="00ED0E66">
        <w:rPr>
          <w:sz w:val="26"/>
          <w:szCs w:val="26"/>
        </w:rPr>
        <w:tab/>
      </w:r>
      <w:r w:rsidR="00ED0E66">
        <w:rPr>
          <w:sz w:val="26"/>
          <w:szCs w:val="26"/>
        </w:rPr>
        <w:tab/>
        <w:t>BSCS-</w:t>
      </w:r>
      <w:r w:rsidR="00F824F7">
        <w:rPr>
          <w:sz w:val="26"/>
          <w:szCs w:val="26"/>
        </w:rPr>
        <w:t>2</w:t>
      </w:r>
      <w:r w:rsidR="00ED0E66">
        <w:rPr>
          <w:sz w:val="26"/>
          <w:szCs w:val="26"/>
        </w:rPr>
        <w:t>A</w:t>
      </w:r>
    </w:p>
    <w:p w14:paraId="0B08DD54" w14:textId="77777777" w:rsidR="009205AD" w:rsidRDefault="009205AD" w:rsidP="00356FE5">
      <w:pPr>
        <w:spacing w:line="432" w:lineRule="auto"/>
        <w:ind w:left="2520"/>
        <w:rPr>
          <w:sz w:val="26"/>
          <w:szCs w:val="26"/>
        </w:rPr>
      </w:pPr>
      <w:r>
        <w:rPr>
          <w:sz w:val="26"/>
          <w:szCs w:val="26"/>
        </w:rPr>
        <w:t>20K-1034 Muhammad Shahroz Siddiqui</w:t>
      </w:r>
    </w:p>
    <w:p w14:paraId="6CC746F9" w14:textId="2750D732" w:rsidR="00D4773D" w:rsidRPr="007C770C" w:rsidRDefault="009205AD" w:rsidP="00ED0E66">
      <w:pPr>
        <w:spacing w:line="432" w:lineRule="auto"/>
        <w:ind w:left="2520"/>
        <w:rPr>
          <w:sz w:val="26"/>
          <w:szCs w:val="26"/>
        </w:rPr>
      </w:pPr>
      <w:r>
        <w:rPr>
          <w:sz w:val="26"/>
          <w:szCs w:val="26"/>
        </w:rPr>
        <w:t xml:space="preserve">20k-0368 Mohammad Hammad Shakeel </w:t>
      </w:r>
      <w:r w:rsidR="00D4773D" w:rsidRPr="007C770C">
        <w:rPr>
          <w:sz w:val="26"/>
          <w:szCs w:val="26"/>
        </w:rPr>
        <w:br w:type="page"/>
      </w:r>
    </w:p>
    <w:p w14:paraId="33FAA137" w14:textId="3E4AEE04" w:rsidR="00106B79" w:rsidRPr="00F824F7" w:rsidRDefault="000D559E" w:rsidP="00F824F7">
      <w:pPr>
        <w:pStyle w:val="Title"/>
        <w:rPr>
          <w:sz w:val="62"/>
          <w:szCs w:val="62"/>
        </w:rPr>
      </w:pPr>
      <w:sdt>
        <w:sdtPr>
          <w:rPr>
            <w:sz w:val="62"/>
            <w:szCs w:val="62"/>
          </w:rPr>
          <w:alias w:val="Title:"/>
          <w:tag w:val="Title:"/>
          <w:id w:val="-1055697181"/>
          <w:placeholder>
            <w:docPart w:val="284C67E48C33400FB3998893CDAA1B8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824F7" w:rsidRPr="00F824F7">
            <w:rPr>
              <w:sz w:val="62"/>
              <w:szCs w:val="62"/>
            </w:rPr>
            <w:t>STUDENT CAREER PREDICTION SYSTEM</w:t>
          </w:r>
        </w:sdtContent>
      </w:sdt>
    </w:p>
    <w:sdt>
      <w:sdtPr>
        <w:alias w:val="Subtitle:"/>
        <w:tag w:val="Subtitle:"/>
        <w:id w:val="219697527"/>
        <w:placeholder>
          <w:docPart w:val="F97A1910EDBD4BD181B798FCCC9AC09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31077E0B" w14:textId="741123A7" w:rsidR="00106B79" w:rsidRDefault="00F824F7">
          <w:pPr>
            <w:pStyle w:val="Subtitle"/>
          </w:pPr>
          <w:r>
            <w:t>c</w:t>
          </w:r>
          <w:r w:rsidR="00FD7511">
            <w:t>REATE YOUR FUTURE</w:t>
          </w:r>
        </w:p>
      </w:sdtContent>
    </w:sdt>
    <w:p w14:paraId="077B3548" w14:textId="10700B06" w:rsidR="00DC305C" w:rsidRDefault="007E5B41" w:rsidP="00DC305C">
      <w:pPr>
        <w:pStyle w:val="Heading1"/>
        <w:rPr>
          <w:rFonts w:eastAsia="Times New Roman"/>
        </w:rPr>
      </w:pPr>
      <w:r>
        <w:t>aIM|OUR VISION</w:t>
      </w:r>
    </w:p>
    <w:p w14:paraId="1CB7B0FF" w14:textId="58A19638" w:rsidR="00DC305C" w:rsidRPr="00A636F2" w:rsidRDefault="00FD7511" w:rsidP="00DC305C">
      <w:pPr>
        <w:rPr>
          <w:rFonts w:eastAsia="Times New Roman"/>
          <w:sz w:val="24"/>
          <w:szCs w:val="24"/>
        </w:rPr>
      </w:pPr>
      <w:r>
        <w:rPr>
          <w:rFonts w:eastAsia="Times New Roman"/>
          <w:sz w:val="24"/>
          <w:szCs w:val="24"/>
        </w:rPr>
        <w:t>We wish relieve students that are unsure or are having doubts about what holds in their future. We are merely a helping hand as they choose their next destination themselves.</w:t>
      </w:r>
    </w:p>
    <w:p w14:paraId="4E0DF60F" w14:textId="4A0CC52D" w:rsidR="00DC305C" w:rsidRDefault="007E5B41" w:rsidP="00DC305C">
      <w:pPr>
        <w:pStyle w:val="Heading2"/>
      </w:pPr>
      <w:r>
        <w:t>PROJE</w:t>
      </w:r>
      <w:bookmarkStart w:id="0" w:name="_Hlk73563971"/>
      <w:r>
        <w:t>CT SELECTION</w:t>
      </w:r>
      <w:bookmarkEnd w:id="0"/>
    </w:p>
    <w:p w14:paraId="08A58BF9" w14:textId="421A9ECA" w:rsidR="00DC305C" w:rsidRPr="00A636F2" w:rsidRDefault="00FD7511" w:rsidP="00DC305C">
      <w:pPr>
        <w:spacing w:after="160"/>
        <w:rPr>
          <w:color w:val="000000" w:themeColor="text1"/>
          <w:sz w:val="28"/>
          <w:szCs w:val="28"/>
        </w:rPr>
      </w:pPr>
      <w:r w:rsidRPr="00FD7511">
        <w:rPr>
          <w:color w:val="000000" w:themeColor="text1"/>
          <w:sz w:val="28"/>
          <w:szCs w:val="28"/>
        </w:rPr>
        <w:t xml:space="preserve">Due to the changing world and its current evolving nature in respect to current events such as the pandemic and long school breaks makes students warry of the future. Many are unsure about what would further happen down the road and </w:t>
      </w:r>
      <w:r>
        <w:rPr>
          <w:color w:val="000000" w:themeColor="text1"/>
          <w:sz w:val="28"/>
          <w:szCs w:val="28"/>
        </w:rPr>
        <w:t xml:space="preserve">are </w:t>
      </w:r>
      <w:r w:rsidRPr="00FD7511">
        <w:rPr>
          <w:color w:val="000000" w:themeColor="text1"/>
          <w:sz w:val="28"/>
          <w:szCs w:val="28"/>
        </w:rPr>
        <w:t xml:space="preserve">confused on what to </w:t>
      </w:r>
      <w:r>
        <w:rPr>
          <w:color w:val="000000" w:themeColor="text1"/>
          <w:sz w:val="28"/>
          <w:szCs w:val="28"/>
        </w:rPr>
        <w:t>do with</w:t>
      </w:r>
      <w:r w:rsidRPr="00FD7511">
        <w:rPr>
          <w:color w:val="000000" w:themeColor="text1"/>
          <w:sz w:val="28"/>
          <w:szCs w:val="28"/>
        </w:rPr>
        <w:t xml:space="preserve"> their future</w:t>
      </w:r>
      <w:r w:rsidR="00A81FE7" w:rsidRPr="00A636F2">
        <w:rPr>
          <w:color w:val="000000" w:themeColor="text1"/>
          <w:sz w:val="28"/>
          <w:szCs w:val="28"/>
        </w:rPr>
        <w:t>.</w:t>
      </w:r>
      <w:r>
        <w:rPr>
          <w:color w:val="000000" w:themeColor="text1"/>
          <w:sz w:val="28"/>
          <w:szCs w:val="28"/>
        </w:rPr>
        <w:t xml:space="preserve"> </w:t>
      </w:r>
      <w:r w:rsidR="001D3B51">
        <w:rPr>
          <w:color w:val="000000" w:themeColor="text1"/>
          <w:sz w:val="28"/>
          <w:szCs w:val="28"/>
        </w:rPr>
        <w:t>We devised a system that would make such concerns mellow.</w:t>
      </w:r>
    </w:p>
    <w:p w14:paraId="146D2693" w14:textId="0C6ACB8B" w:rsidR="00D957F1" w:rsidRDefault="00186DD0" w:rsidP="008B514B">
      <w:pPr>
        <w:pStyle w:val="Heading3"/>
        <w:rPr>
          <w:sz w:val="36"/>
          <w:szCs w:val="36"/>
        </w:rPr>
      </w:pPr>
      <w:r w:rsidRPr="008B514B">
        <w:rPr>
          <w:sz w:val="36"/>
          <w:szCs w:val="36"/>
        </w:rPr>
        <w:t>Project Specification</w:t>
      </w:r>
    </w:p>
    <w:p w14:paraId="780F47CB" w14:textId="0FE440FC" w:rsidR="00A81FE7" w:rsidRDefault="00A81FE7" w:rsidP="00A81FE7">
      <w:pPr>
        <w:pStyle w:val="Heading3"/>
        <w:numPr>
          <w:ilvl w:val="0"/>
          <w:numId w:val="30"/>
        </w:numPr>
        <w:rPr>
          <w:sz w:val="36"/>
          <w:szCs w:val="36"/>
        </w:rPr>
      </w:pPr>
      <w:r>
        <w:rPr>
          <w:sz w:val="24"/>
        </w:rPr>
        <w:t>Text Animation using header file</w:t>
      </w:r>
    </w:p>
    <w:p w14:paraId="1D10241C" w14:textId="193AE6E2" w:rsidR="008B514B" w:rsidRPr="008B514B" w:rsidRDefault="008B514B" w:rsidP="008B514B">
      <w:pPr>
        <w:pStyle w:val="Heading3"/>
        <w:numPr>
          <w:ilvl w:val="0"/>
          <w:numId w:val="29"/>
        </w:numPr>
        <w:rPr>
          <w:sz w:val="36"/>
          <w:szCs w:val="36"/>
        </w:rPr>
      </w:pPr>
      <w:r>
        <w:rPr>
          <w:sz w:val="24"/>
        </w:rPr>
        <w:t>User end data input</w:t>
      </w:r>
    </w:p>
    <w:p w14:paraId="03B82547" w14:textId="54E904DD" w:rsidR="008B514B" w:rsidRPr="008B514B" w:rsidRDefault="008B514B" w:rsidP="008B514B">
      <w:pPr>
        <w:pStyle w:val="Heading3"/>
        <w:numPr>
          <w:ilvl w:val="0"/>
          <w:numId w:val="29"/>
        </w:numPr>
        <w:rPr>
          <w:sz w:val="36"/>
          <w:szCs w:val="36"/>
        </w:rPr>
      </w:pPr>
      <w:r>
        <w:rPr>
          <w:sz w:val="24"/>
        </w:rPr>
        <w:t xml:space="preserve">File Storing data of student </w:t>
      </w:r>
    </w:p>
    <w:p w14:paraId="327DCD0E" w14:textId="1F131565" w:rsidR="008B514B" w:rsidRPr="00FD7511" w:rsidRDefault="00FD7511" w:rsidP="008B514B">
      <w:pPr>
        <w:pStyle w:val="Heading3"/>
        <w:numPr>
          <w:ilvl w:val="0"/>
          <w:numId w:val="29"/>
        </w:numPr>
        <w:rPr>
          <w:sz w:val="36"/>
          <w:szCs w:val="36"/>
        </w:rPr>
      </w:pPr>
      <w:r>
        <w:rPr>
          <w:sz w:val="24"/>
        </w:rPr>
        <w:t>File reading and review</w:t>
      </w:r>
    </w:p>
    <w:p w14:paraId="3A288661" w14:textId="12B3754C" w:rsidR="00FD7511" w:rsidRDefault="00FD7511" w:rsidP="008B514B">
      <w:pPr>
        <w:pStyle w:val="Heading3"/>
        <w:numPr>
          <w:ilvl w:val="0"/>
          <w:numId w:val="29"/>
        </w:numPr>
        <w:rPr>
          <w:sz w:val="36"/>
          <w:szCs w:val="36"/>
        </w:rPr>
      </w:pPr>
      <w:r>
        <w:rPr>
          <w:sz w:val="24"/>
        </w:rPr>
        <w:t>Different questions based on answers every time</w:t>
      </w:r>
    </w:p>
    <w:p w14:paraId="060B3AC8" w14:textId="48BE74BF" w:rsidR="00FD7511" w:rsidRPr="001D3B51" w:rsidRDefault="00FD7511" w:rsidP="008B514B">
      <w:pPr>
        <w:pStyle w:val="Heading3"/>
        <w:numPr>
          <w:ilvl w:val="0"/>
          <w:numId w:val="29"/>
        </w:numPr>
        <w:rPr>
          <w:sz w:val="36"/>
          <w:szCs w:val="36"/>
        </w:rPr>
      </w:pPr>
      <w:r>
        <w:rPr>
          <w:sz w:val="24"/>
        </w:rPr>
        <w:t>Multiple question lines based on previous answers</w:t>
      </w:r>
    </w:p>
    <w:p w14:paraId="4D91A04C" w14:textId="3249F331" w:rsidR="001D3B51" w:rsidRPr="00FD7511" w:rsidRDefault="001D3B51" w:rsidP="008B514B">
      <w:pPr>
        <w:pStyle w:val="Heading3"/>
        <w:numPr>
          <w:ilvl w:val="0"/>
          <w:numId w:val="29"/>
        </w:numPr>
        <w:rPr>
          <w:sz w:val="36"/>
          <w:szCs w:val="36"/>
        </w:rPr>
      </w:pPr>
      <w:r>
        <w:rPr>
          <w:sz w:val="24"/>
        </w:rPr>
        <w:t>Prototype level data science and artificial intelligence</w:t>
      </w:r>
    </w:p>
    <w:p w14:paraId="3154CA20" w14:textId="59C9AE50" w:rsidR="008B514B" w:rsidRPr="008B514B" w:rsidRDefault="008B514B" w:rsidP="008B514B">
      <w:pPr>
        <w:pStyle w:val="Heading3"/>
        <w:numPr>
          <w:ilvl w:val="0"/>
          <w:numId w:val="29"/>
        </w:numPr>
        <w:rPr>
          <w:sz w:val="36"/>
          <w:szCs w:val="36"/>
        </w:rPr>
      </w:pPr>
      <w:r>
        <w:rPr>
          <w:sz w:val="24"/>
        </w:rPr>
        <w:t>Exten</w:t>
      </w:r>
      <w:r w:rsidR="00FD7511">
        <w:rPr>
          <w:sz w:val="24"/>
        </w:rPr>
        <w:t xml:space="preserve">sive </w:t>
      </w:r>
      <w:r w:rsidR="001D3B51">
        <w:rPr>
          <w:sz w:val="24"/>
        </w:rPr>
        <w:t>University Catalogue to choose from</w:t>
      </w:r>
    </w:p>
    <w:p w14:paraId="4EDF27D1" w14:textId="0DB9C6CE" w:rsidR="008B514B" w:rsidRDefault="008B514B" w:rsidP="001D3B51">
      <w:pPr>
        <w:pStyle w:val="Heading3"/>
        <w:numPr>
          <w:ilvl w:val="0"/>
          <w:numId w:val="29"/>
        </w:numPr>
        <w:rPr>
          <w:sz w:val="36"/>
          <w:szCs w:val="36"/>
        </w:rPr>
      </w:pPr>
      <w:r>
        <w:rPr>
          <w:sz w:val="24"/>
        </w:rPr>
        <w:t>E</w:t>
      </w:r>
      <w:r w:rsidR="001D3B51">
        <w:rPr>
          <w:sz w:val="24"/>
        </w:rPr>
        <w:t>xception Handling/Error Control</w:t>
      </w:r>
      <w:r>
        <w:rPr>
          <w:sz w:val="24"/>
        </w:rPr>
        <w:t xml:space="preserve"> in every step</w:t>
      </w:r>
    </w:p>
    <w:p w14:paraId="5FEED5D8" w14:textId="022C5864" w:rsidR="001D3B51" w:rsidRDefault="001D3B51" w:rsidP="001D3B51">
      <w:pPr>
        <w:pStyle w:val="Heading3"/>
        <w:numPr>
          <w:ilvl w:val="0"/>
          <w:numId w:val="29"/>
        </w:numPr>
        <w:rPr>
          <w:sz w:val="36"/>
          <w:szCs w:val="36"/>
        </w:rPr>
      </w:pPr>
      <w:r>
        <w:rPr>
          <w:sz w:val="24"/>
        </w:rPr>
        <w:t xml:space="preserve">All Object-Oriented Programing concepts implemented </w:t>
      </w:r>
    </w:p>
    <w:p w14:paraId="7A47B0CB" w14:textId="50C51C01" w:rsidR="001D3B51" w:rsidRPr="001D3B51" w:rsidRDefault="001D3B51" w:rsidP="001D3B51">
      <w:pPr>
        <w:pStyle w:val="Heading3"/>
        <w:numPr>
          <w:ilvl w:val="0"/>
          <w:numId w:val="29"/>
        </w:numPr>
        <w:rPr>
          <w:sz w:val="36"/>
          <w:szCs w:val="36"/>
        </w:rPr>
      </w:pPr>
      <w:r>
        <w:rPr>
          <w:sz w:val="24"/>
        </w:rPr>
        <w:t>Result generated from a well-researched algorithm</w:t>
      </w:r>
    </w:p>
    <w:p w14:paraId="34D026A9" w14:textId="042E7AEE" w:rsidR="001D3B51" w:rsidRPr="001D3B51" w:rsidRDefault="001D3B51" w:rsidP="001D3B51">
      <w:pPr>
        <w:pStyle w:val="Heading3"/>
        <w:numPr>
          <w:ilvl w:val="0"/>
          <w:numId w:val="29"/>
        </w:numPr>
        <w:rPr>
          <w:sz w:val="36"/>
          <w:szCs w:val="36"/>
        </w:rPr>
      </w:pPr>
      <w:r>
        <w:rPr>
          <w:sz w:val="24"/>
        </w:rPr>
        <w:t>Universities chosen based on Student Information and Preferences</w:t>
      </w:r>
    </w:p>
    <w:p w14:paraId="062EB410" w14:textId="66DA2CE3" w:rsidR="001D3B51" w:rsidRPr="001D3B51" w:rsidRDefault="001D3B51" w:rsidP="001D3B51">
      <w:pPr>
        <w:pStyle w:val="Heading3"/>
        <w:numPr>
          <w:ilvl w:val="0"/>
          <w:numId w:val="29"/>
        </w:numPr>
        <w:rPr>
          <w:sz w:val="36"/>
          <w:szCs w:val="36"/>
        </w:rPr>
      </w:pPr>
      <w:r>
        <w:rPr>
          <w:sz w:val="24"/>
        </w:rPr>
        <w:t>Universities shown in order ranked by their practicality for the student</w:t>
      </w:r>
    </w:p>
    <w:p w14:paraId="7D685F53" w14:textId="6A684F15" w:rsidR="008B514B" w:rsidRDefault="008B514B" w:rsidP="008B514B">
      <w:pPr>
        <w:pStyle w:val="Heading3"/>
        <w:rPr>
          <w:sz w:val="36"/>
          <w:szCs w:val="36"/>
        </w:rPr>
      </w:pPr>
    </w:p>
    <w:p w14:paraId="0A1C174E" w14:textId="7EDC50FC" w:rsidR="008B514B" w:rsidRDefault="008B514B" w:rsidP="008B514B">
      <w:pPr>
        <w:pStyle w:val="Heading3"/>
        <w:rPr>
          <w:sz w:val="36"/>
          <w:szCs w:val="36"/>
        </w:rPr>
      </w:pPr>
    </w:p>
    <w:p w14:paraId="4F58D3B7" w14:textId="619BC827" w:rsidR="001D3B51" w:rsidRDefault="001D3B51" w:rsidP="008B514B">
      <w:pPr>
        <w:pStyle w:val="Heading3"/>
        <w:rPr>
          <w:sz w:val="40"/>
          <w:szCs w:val="40"/>
        </w:rPr>
      </w:pPr>
    </w:p>
    <w:p w14:paraId="4E7E2705" w14:textId="77777777" w:rsidR="001D3B51" w:rsidRDefault="001D3B51" w:rsidP="001D3B51">
      <w:pPr>
        <w:pStyle w:val="Heading2"/>
      </w:pPr>
    </w:p>
    <w:p w14:paraId="305A585C" w14:textId="58ABCBC6" w:rsidR="001D3B51" w:rsidRDefault="001D3B51" w:rsidP="001D3B51">
      <w:pPr>
        <w:pStyle w:val="Heading2"/>
      </w:pPr>
      <w:r>
        <w:t>RESEARCH</w:t>
      </w:r>
    </w:p>
    <w:p w14:paraId="300B7F7A" w14:textId="410FC23A" w:rsidR="00FA2649" w:rsidRDefault="00FA2649" w:rsidP="00FA2649">
      <w:pPr>
        <w:rPr>
          <w:sz w:val="28"/>
          <w:szCs w:val="28"/>
        </w:rPr>
      </w:pPr>
      <w:r>
        <w:rPr>
          <w:sz w:val="28"/>
          <w:szCs w:val="28"/>
        </w:rPr>
        <w:t>Our questions are based on hours of research</w:t>
      </w:r>
      <w:r>
        <w:rPr>
          <w:sz w:val="28"/>
          <w:szCs w:val="28"/>
        </w:rPr>
        <w:t>. We researched all of our questions thoroughly both online and offline. Making sure each answer had an impact on the outcome. We made sure to ask our fellow students what information would they like to have about future universities so we included them in our program such as extracurricular activities. We researched all possible universities that fit in our catalogue extensively and added their policies to make our prediction more accurate for the user.</w:t>
      </w:r>
    </w:p>
    <w:p w14:paraId="149B0536" w14:textId="2F76CA9E" w:rsidR="00FA2649" w:rsidRDefault="00275EA7" w:rsidP="00275EA7">
      <w:pPr>
        <w:pStyle w:val="Heading2"/>
      </w:pPr>
      <w:r>
        <w:rPr>
          <w:noProof/>
        </w:rPr>
        <w:drawing>
          <wp:anchor distT="0" distB="0" distL="114300" distR="114300" simplePos="0" relativeHeight="251658240" behindDoc="1" locked="0" layoutInCell="1" allowOverlap="1" wp14:anchorId="4077E71F" wp14:editId="140671D1">
            <wp:simplePos x="0" y="0"/>
            <wp:positionH relativeFrom="page">
              <wp:align>left</wp:align>
            </wp:positionH>
            <wp:positionV relativeFrom="paragraph">
              <wp:posOffset>250825</wp:posOffset>
            </wp:positionV>
            <wp:extent cx="7757160" cy="5143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757160" cy="5143500"/>
                    </a:xfrm>
                    <a:prstGeom prst="rect">
                      <a:avLst/>
                    </a:prstGeom>
                  </pic:spPr>
                </pic:pic>
              </a:graphicData>
            </a:graphic>
            <wp14:sizeRelH relativeFrom="margin">
              <wp14:pctWidth>0</wp14:pctWidth>
            </wp14:sizeRelH>
          </wp:anchor>
        </w:drawing>
      </w:r>
      <w:r>
        <w:t>OBJECT INTERACTION DIAGRAM</w:t>
      </w:r>
    </w:p>
    <w:p w14:paraId="3ACC0274" w14:textId="56492821" w:rsidR="00275EA7" w:rsidRDefault="00275EA7" w:rsidP="00275EA7">
      <w:pPr>
        <w:pStyle w:val="Heading2"/>
      </w:pPr>
    </w:p>
    <w:p w14:paraId="4F956596" w14:textId="155F6D3B" w:rsidR="00275EA7" w:rsidRDefault="00275EA7" w:rsidP="00275EA7">
      <w:pPr>
        <w:pStyle w:val="Heading2"/>
      </w:pPr>
    </w:p>
    <w:p w14:paraId="08EE311A" w14:textId="34DE5C8E" w:rsidR="00275EA7" w:rsidRDefault="00275EA7" w:rsidP="00275EA7">
      <w:pPr>
        <w:pStyle w:val="Heading2"/>
      </w:pPr>
    </w:p>
    <w:p w14:paraId="51919092" w14:textId="58641AD6" w:rsidR="00275EA7" w:rsidRDefault="00275EA7" w:rsidP="00275EA7">
      <w:pPr>
        <w:pStyle w:val="Heading2"/>
      </w:pPr>
    </w:p>
    <w:p w14:paraId="13666FDE" w14:textId="5BDE4F3E" w:rsidR="00275EA7" w:rsidRDefault="00275EA7" w:rsidP="00275EA7">
      <w:pPr>
        <w:pStyle w:val="Heading2"/>
      </w:pPr>
    </w:p>
    <w:p w14:paraId="7A92F52E" w14:textId="72D4E8FC" w:rsidR="00275EA7" w:rsidRDefault="00275EA7" w:rsidP="00275EA7">
      <w:pPr>
        <w:pStyle w:val="Heading2"/>
      </w:pPr>
    </w:p>
    <w:p w14:paraId="6CFAEE60" w14:textId="7197C931" w:rsidR="00275EA7" w:rsidRDefault="00275EA7" w:rsidP="00275EA7">
      <w:pPr>
        <w:pStyle w:val="Heading2"/>
      </w:pPr>
    </w:p>
    <w:p w14:paraId="670E416D" w14:textId="28F0F0B4" w:rsidR="00275EA7" w:rsidRDefault="00275EA7" w:rsidP="00275EA7">
      <w:pPr>
        <w:pStyle w:val="Heading2"/>
      </w:pPr>
    </w:p>
    <w:p w14:paraId="3E4EF7C4" w14:textId="7683F3E4" w:rsidR="00275EA7" w:rsidRDefault="00275EA7" w:rsidP="00275EA7">
      <w:pPr>
        <w:pStyle w:val="Heading2"/>
      </w:pPr>
    </w:p>
    <w:p w14:paraId="3F305BED" w14:textId="3D4374BB" w:rsidR="00275EA7" w:rsidRDefault="00275EA7" w:rsidP="00275EA7">
      <w:pPr>
        <w:pStyle w:val="Heading2"/>
      </w:pPr>
    </w:p>
    <w:p w14:paraId="5FE1F768" w14:textId="7ADD49F0" w:rsidR="00275EA7" w:rsidRDefault="00275EA7" w:rsidP="00275EA7">
      <w:pPr>
        <w:pStyle w:val="Heading2"/>
      </w:pPr>
    </w:p>
    <w:p w14:paraId="166A7161" w14:textId="0C8C4D04" w:rsidR="00275EA7" w:rsidRDefault="00275EA7" w:rsidP="00275EA7">
      <w:pPr>
        <w:pStyle w:val="Heading2"/>
      </w:pPr>
    </w:p>
    <w:p w14:paraId="7D733D75" w14:textId="4909BBBF" w:rsidR="00275EA7" w:rsidRDefault="00275EA7" w:rsidP="00275EA7">
      <w:pPr>
        <w:pStyle w:val="Heading2"/>
      </w:pPr>
    </w:p>
    <w:p w14:paraId="15746D2D" w14:textId="2E8D0235" w:rsidR="00275EA7" w:rsidRDefault="00275EA7" w:rsidP="00275EA7">
      <w:pPr>
        <w:pStyle w:val="Heading2"/>
      </w:pPr>
    </w:p>
    <w:p w14:paraId="729A8132" w14:textId="2C5B421E" w:rsidR="00275EA7" w:rsidRDefault="00275EA7" w:rsidP="00275EA7">
      <w:pPr>
        <w:pStyle w:val="Heading2"/>
      </w:pPr>
    </w:p>
    <w:p w14:paraId="4404428E" w14:textId="727A0A43" w:rsidR="00275EA7" w:rsidRDefault="00275EA7" w:rsidP="00275EA7">
      <w:pPr>
        <w:pStyle w:val="Heading2"/>
      </w:pPr>
    </w:p>
    <w:p w14:paraId="4EE8B3E2" w14:textId="5049D591" w:rsidR="00275EA7" w:rsidRDefault="00275EA7" w:rsidP="00275EA7">
      <w:pPr>
        <w:pStyle w:val="Heading2"/>
      </w:pPr>
    </w:p>
    <w:p w14:paraId="3B930E2B" w14:textId="13935014" w:rsidR="00275EA7" w:rsidRDefault="00275EA7" w:rsidP="00275EA7">
      <w:pPr>
        <w:pStyle w:val="Heading2"/>
      </w:pPr>
    </w:p>
    <w:p w14:paraId="1573DB8C" w14:textId="18BA39E4" w:rsidR="00275EA7" w:rsidRDefault="00275EA7" w:rsidP="00275EA7">
      <w:pPr>
        <w:pStyle w:val="Heading2"/>
      </w:pPr>
    </w:p>
    <w:p w14:paraId="3B4BA3DD" w14:textId="5FDA2C6D" w:rsidR="00275EA7" w:rsidRDefault="00275EA7" w:rsidP="00275EA7">
      <w:pPr>
        <w:pStyle w:val="Heading2"/>
      </w:pPr>
    </w:p>
    <w:p w14:paraId="4FE734F4" w14:textId="73E748EF" w:rsidR="00275EA7" w:rsidRDefault="00275EA7" w:rsidP="00275EA7">
      <w:pPr>
        <w:pStyle w:val="Heading2"/>
      </w:pPr>
    </w:p>
    <w:p w14:paraId="0AE5DFEE" w14:textId="2FCC5E8A" w:rsidR="00275EA7" w:rsidRDefault="00275EA7" w:rsidP="00275EA7">
      <w:pPr>
        <w:pStyle w:val="Heading2"/>
      </w:pPr>
    </w:p>
    <w:p w14:paraId="4E53ACFF" w14:textId="7B209CCF" w:rsidR="00275EA7" w:rsidRDefault="00275EA7" w:rsidP="00275EA7">
      <w:pPr>
        <w:pStyle w:val="Heading2"/>
      </w:pPr>
    </w:p>
    <w:p w14:paraId="2D2C99CD" w14:textId="231516D4" w:rsidR="00275EA7" w:rsidRDefault="00275EA7" w:rsidP="00275EA7">
      <w:pPr>
        <w:pStyle w:val="Heading2"/>
      </w:pPr>
    </w:p>
    <w:p w14:paraId="7B19962F" w14:textId="1FA37ABE" w:rsidR="00275EA7" w:rsidRDefault="00275EA7" w:rsidP="00275EA7">
      <w:pPr>
        <w:pStyle w:val="Heading2"/>
      </w:pPr>
    </w:p>
    <w:p w14:paraId="5DA893A1" w14:textId="273461B4" w:rsidR="00275EA7" w:rsidRDefault="00275EA7" w:rsidP="00275EA7">
      <w:pPr>
        <w:pStyle w:val="Heading2"/>
      </w:pPr>
    </w:p>
    <w:p w14:paraId="1F95048B" w14:textId="32DC0D48" w:rsidR="00275EA7" w:rsidRDefault="00275EA7" w:rsidP="00275EA7">
      <w:pPr>
        <w:pStyle w:val="Heading2"/>
      </w:pPr>
    </w:p>
    <w:p w14:paraId="056B0E4E" w14:textId="26C656F8" w:rsidR="00275EA7" w:rsidRDefault="00275EA7" w:rsidP="00275EA7">
      <w:pPr>
        <w:pStyle w:val="Heading3"/>
        <w:rPr>
          <w:sz w:val="36"/>
          <w:szCs w:val="36"/>
        </w:rPr>
      </w:pPr>
      <w:r w:rsidRPr="00275EA7">
        <w:rPr>
          <w:sz w:val="36"/>
          <w:szCs w:val="36"/>
        </w:rPr>
        <w:lastRenderedPageBreak/>
        <w:t>MODULE</w:t>
      </w:r>
    </w:p>
    <w:p w14:paraId="268ED028" w14:textId="00EDC171" w:rsidR="008A78D1" w:rsidRDefault="008A78D1" w:rsidP="008A78D1">
      <w:pPr>
        <w:rPr>
          <w:b/>
          <w:bCs/>
          <w:sz w:val="28"/>
          <w:szCs w:val="28"/>
        </w:rPr>
      </w:pPr>
      <w:r>
        <w:rPr>
          <w:b/>
          <w:bCs/>
          <w:sz w:val="28"/>
          <w:szCs w:val="28"/>
        </w:rPr>
        <w:t>OOP Concepts:</w:t>
      </w:r>
    </w:p>
    <w:p w14:paraId="1EAF1C47" w14:textId="1B8F8455" w:rsidR="008A78D1" w:rsidRDefault="008A78D1" w:rsidP="008A78D1">
      <w:pPr>
        <w:pStyle w:val="ListParagraph"/>
        <w:numPr>
          <w:ilvl w:val="0"/>
          <w:numId w:val="34"/>
        </w:numPr>
        <w:rPr>
          <w:sz w:val="28"/>
          <w:szCs w:val="28"/>
        </w:rPr>
      </w:pPr>
      <w:r w:rsidRPr="008A78D1">
        <w:rPr>
          <w:sz w:val="28"/>
          <w:szCs w:val="28"/>
        </w:rPr>
        <w:t>Encapsulation: During interaction of objects and classes certain elements could not be accessed by one other due to private declaration [Exp: City of student is needed and is achieved by get_city function</w:t>
      </w:r>
      <w:r>
        <w:rPr>
          <w:sz w:val="28"/>
          <w:szCs w:val="28"/>
        </w:rPr>
        <w:t>].</w:t>
      </w:r>
    </w:p>
    <w:p w14:paraId="6BD47AAE" w14:textId="4F3665F5" w:rsidR="008A78D1" w:rsidRDefault="008A78D1" w:rsidP="008A78D1">
      <w:pPr>
        <w:pStyle w:val="ListParagraph"/>
        <w:numPr>
          <w:ilvl w:val="0"/>
          <w:numId w:val="34"/>
        </w:numPr>
        <w:rPr>
          <w:sz w:val="28"/>
          <w:szCs w:val="28"/>
        </w:rPr>
      </w:pPr>
      <w:r>
        <w:rPr>
          <w:sz w:val="28"/>
          <w:szCs w:val="28"/>
        </w:rPr>
        <w:t>Abstraction: To access certain element of certain class that we do not know we used getter/setter function. Another example is usage of personally coded header file where use abstraction to call text animation in our program</w:t>
      </w:r>
    </w:p>
    <w:p w14:paraId="2D33298F" w14:textId="77777777" w:rsidR="008A78D1" w:rsidRDefault="008A78D1" w:rsidP="008A78D1">
      <w:pPr>
        <w:pStyle w:val="ListParagraph"/>
        <w:numPr>
          <w:ilvl w:val="0"/>
          <w:numId w:val="34"/>
        </w:numPr>
        <w:rPr>
          <w:sz w:val="28"/>
          <w:szCs w:val="28"/>
        </w:rPr>
      </w:pPr>
      <w:r>
        <w:rPr>
          <w:sz w:val="28"/>
          <w:szCs w:val="28"/>
        </w:rPr>
        <w:t>Inheritance: We have two instances of multilevel inheritance [Academic_Institute-&gt;University-&gt;Departent and Student-&gt;College_Student].</w:t>
      </w:r>
    </w:p>
    <w:p w14:paraId="3BD0050D" w14:textId="1E43A0C6" w:rsidR="008A78D1" w:rsidRDefault="008A78D1" w:rsidP="008A78D1">
      <w:pPr>
        <w:pStyle w:val="ListParagraph"/>
        <w:numPr>
          <w:ilvl w:val="0"/>
          <w:numId w:val="34"/>
        </w:numPr>
        <w:rPr>
          <w:sz w:val="28"/>
          <w:szCs w:val="28"/>
        </w:rPr>
      </w:pPr>
      <w:r>
        <w:rPr>
          <w:sz w:val="28"/>
          <w:szCs w:val="28"/>
        </w:rPr>
        <w:t>Polymerization: In case our university catalogue is incomplete or we do add incomplete information we have multiple set_v function to override this so it can warn us if no data is entered for a university.</w:t>
      </w:r>
    </w:p>
    <w:p w14:paraId="47A523A3" w14:textId="3BC44980" w:rsidR="008A78D1" w:rsidRDefault="008A78D1" w:rsidP="00BD677B">
      <w:pPr>
        <w:rPr>
          <w:b/>
          <w:bCs/>
          <w:sz w:val="28"/>
          <w:szCs w:val="28"/>
        </w:rPr>
      </w:pPr>
      <w:r w:rsidRPr="008A78D1">
        <w:rPr>
          <w:b/>
          <w:bCs/>
          <w:sz w:val="28"/>
          <w:szCs w:val="28"/>
        </w:rPr>
        <w:t>PROGRAM</w:t>
      </w:r>
      <w:r>
        <w:rPr>
          <w:b/>
          <w:bCs/>
          <w:sz w:val="28"/>
          <w:szCs w:val="28"/>
        </w:rPr>
        <w:t>:</w:t>
      </w:r>
    </w:p>
    <w:p w14:paraId="74449474" w14:textId="43F81041" w:rsidR="00BD677B" w:rsidRPr="00BD677B" w:rsidRDefault="00BD677B" w:rsidP="00BD677B">
      <w:pPr>
        <w:pStyle w:val="ListParagraph"/>
        <w:numPr>
          <w:ilvl w:val="0"/>
          <w:numId w:val="35"/>
        </w:numPr>
        <w:rPr>
          <w:sz w:val="28"/>
          <w:szCs w:val="28"/>
        </w:rPr>
      </w:pPr>
      <w:r w:rsidRPr="00BD677B">
        <w:rPr>
          <w:sz w:val="28"/>
          <w:szCs w:val="28"/>
        </w:rPr>
        <w:t xml:space="preserve">We </w:t>
      </w:r>
      <w:r>
        <w:rPr>
          <w:sz w:val="28"/>
          <w:szCs w:val="28"/>
        </w:rPr>
        <w:t xml:space="preserve">start </w:t>
      </w:r>
      <w:r w:rsidRPr="00BD677B">
        <w:rPr>
          <w:sz w:val="28"/>
          <w:szCs w:val="28"/>
        </w:rPr>
        <w:t>by calling text animations using header file we have created.</w:t>
      </w:r>
    </w:p>
    <w:p w14:paraId="282ED870" w14:textId="114F6A07" w:rsidR="00BD677B" w:rsidRPr="00BD677B" w:rsidRDefault="00BD677B" w:rsidP="00BD677B">
      <w:pPr>
        <w:pStyle w:val="ListParagraph"/>
        <w:numPr>
          <w:ilvl w:val="0"/>
          <w:numId w:val="35"/>
        </w:numPr>
        <w:rPr>
          <w:sz w:val="28"/>
          <w:szCs w:val="28"/>
        </w:rPr>
      </w:pPr>
      <w:r w:rsidRPr="00BD677B">
        <w:rPr>
          <w:sz w:val="28"/>
          <w:szCs w:val="28"/>
        </w:rPr>
        <w:t>Questions follow after that.</w:t>
      </w:r>
    </w:p>
    <w:p w14:paraId="2EA34937" w14:textId="10B69262" w:rsidR="00BD677B" w:rsidRPr="00BD677B" w:rsidRDefault="00BD677B" w:rsidP="00BD677B">
      <w:pPr>
        <w:pStyle w:val="ListParagraph"/>
        <w:numPr>
          <w:ilvl w:val="0"/>
          <w:numId w:val="35"/>
        </w:numPr>
        <w:rPr>
          <w:sz w:val="28"/>
          <w:szCs w:val="28"/>
        </w:rPr>
      </w:pPr>
      <w:r w:rsidRPr="00BD677B">
        <w:rPr>
          <w:sz w:val="28"/>
          <w:szCs w:val="28"/>
        </w:rPr>
        <w:t>Next Question is calculated and based on previous answers.</w:t>
      </w:r>
    </w:p>
    <w:p w14:paraId="0280D46D" w14:textId="49B0A7F2" w:rsidR="00BD677B" w:rsidRPr="00BD677B" w:rsidRDefault="00BD677B" w:rsidP="00BD677B">
      <w:pPr>
        <w:pStyle w:val="ListParagraph"/>
        <w:numPr>
          <w:ilvl w:val="0"/>
          <w:numId w:val="35"/>
        </w:numPr>
        <w:rPr>
          <w:sz w:val="28"/>
          <w:szCs w:val="28"/>
        </w:rPr>
      </w:pPr>
      <w:r w:rsidRPr="00BD677B">
        <w:rPr>
          <w:sz w:val="28"/>
          <w:szCs w:val="28"/>
        </w:rPr>
        <w:t>Multiple questions of no fixed number because of changes due to user input (Average 10 questions).</w:t>
      </w:r>
    </w:p>
    <w:p w14:paraId="677D9FAC" w14:textId="471A6FB3" w:rsidR="00BD677B" w:rsidRPr="00BD677B" w:rsidRDefault="00BD677B" w:rsidP="00BD677B">
      <w:pPr>
        <w:pStyle w:val="ListParagraph"/>
        <w:numPr>
          <w:ilvl w:val="0"/>
          <w:numId w:val="35"/>
        </w:numPr>
        <w:rPr>
          <w:sz w:val="28"/>
          <w:szCs w:val="28"/>
        </w:rPr>
      </w:pPr>
      <w:r w:rsidRPr="00BD677B">
        <w:rPr>
          <w:sz w:val="28"/>
          <w:szCs w:val="28"/>
        </w:rPr>
        <w:t>All answers are accounted for when calculating department.</w:t>
      </w:r>
    </w:p>
    <w:p w14:paraId="5C3C0569" w14:textId="5133DC11" w:rsidR="00BD677B" w:rsidRPr="00BD677B" w:rsidRDefault="00BD677B" w:rsidP="00BD677B">
      <w:pPr>
        <w:pStyle w:val="ListParagraph"/>
        <w:numPr>
          <w:ilvl w:val="0"/>
          <w:numId w:val="35"/>
        </w:numPr>
        <w:rPr>
          <w:b/>
          <w:bCs/>
          <w:sz w:val="28"/>
          <w:szCs w:val="28"/>
        </w:rPr>
      </w:pPr>
      <w:r>
        <w:rPr>
          <w:sz w:val="28"/>
          <w:szCs w:val="28"/>
        </w:rPr>
        <w:t>User inputs their credentials.</w:t>
      </w:r>
    </w:p>
    <w:p w14:paraId="4D8E552A" w14:textId="3FC4774F" w:rsidR="00BD677B" w:rsidRPr="00BD677B" w:rsidRDefault="00BD677B" w:rsidP="00BD677B">
      <w:pPr>
        <w:pStyle w:val="ListParagraph"/>
        <w:numPr>
          <w:ilvl w:val="0"/>
          <w:numId w:val="35"/>
        </w:numPr>
        <w:rPr>
          <w:b/>
          <w:bCs/>
          <w:sz w:val="28"/>
          <w:szCs w:val="28"/>
        </w:rPr>
      </w:pPr>
      <w:r>
        <w:rPr>
          <w:sz w:val="28"/>
          <w:szCs w:val="28"/>
        </w:rPr>
        <w:t>We use vital information from credentials such as user city, user percentage and user preferences.</w:t>
      </w:r>
    </w:p>
    <w:p w14:paraId="6F21E9D0" w14:textId="3441BE37" w:rsidR="00BD677B" w:rsidRPr="00BD677B" w:rsidRDefault="00BD677B" w:rsidP="00BD677B">
      <w:pPr>
        <w:pStyle w:val="ListParagraph"/>
        <w:numPr>
          <w:ilvl w:val="0"/>
          <w:numId w:val="35"/>
        </w:numPr>
        <w:rPr>
          <w:b/>
          <w:bCs/>
          <w:sz w:val="28"/>
          <w:szCs w:val="28"/>
        </w:rPr>
      </w:pPr>
      <w:r>
        <w:rPr>
          <w:sz w:val="28"/>
          <w:szCs w:val="28"/>
        </w:rPr>
        <w:t xml:space="preserve">We use above informations and department calculated before to form a ranking of universities from our catalogue. </w:t>
      </w:r>
    </w:p>
    <w:p w14:paraId="592B22D7" w14:textId="53851F23" w:rsidR="00BD677B" w:rsidRPr="00BD677B" w:rsidRDefault="00BD677B" w:rsidP="00BD677B">
      <w:pPr>
        <w:pStyle w:val="ListParagraph"/>
        <w:numPr>
          <w:ilvl w:val="0"/>
          <w:numId w:val="35"/>
        </w:numPr>
        <w:rPr>
          <w:b/>
          <w:bCs/>
          <w:sz w:val="28"/>
          <w:szCs w:val="28"/>
        </w:rPr>
      </w:pPr>
      <w:r>
        <w:rPr>
          <w:sz w:val="28"/>
          <w:szCs w:val="28"/>
        </w:rPr>
        <w:t>University is ranked and displayed based on favorability and likeliness to be chosen.</w:t>
      </w:r>
    </w:p>
    <w:p w14:paraId="3508654C" w14:textId="7D95974D" w:rsidR="00BD677B" w:rsidRPr="00BD677B" w:rsidRDefault="00BD677B" w:rsidP="00BD677B">
      <w:pPr>
        <w:pStyle w:val="ListParagraph"/>
        <w:numPr>
          <w:ilvl w:val="0"/>
          <w:numId w:val="35"/>
        </w:numPr>
        <w:rPr>
          <w:b/>
          <w:bCs/>
          <w:sz w:val="28"/>
          <w:szCs w:val="28"/>
        </w:rPr>
      </w:pPr>
      <w:r>
        <w:rPr>
          <w:sz w:val="28"/>
          <w:szCs w:val="28"/>
        </w:rPr>
        <w:t>User is given option to save their data in file and view the data saved.</w:t>
      </w:r>
    </w:p>
    <w:p w14:paraId="71E0C913" w14:textId="6D980F73" w:rsidR="00BD677B" w:rsidRPr="00BD677B" w:rsidRDefault="00BD677B" w:rsidP="00BD677B">
      <w:pPr>
        <w:pStyle w:val="ListParagraph"/>
        <w:numPr>
          <w:ilvl w:val="0"/>
          <w:numId w:val="35"/>
        </w:numPr>
        <w:rPr>
          <w:b/>
          <w:bCs/>
          <w:sz w:val="28"/>
          <w:szCs w:val="28"/>
        </w:rPr>
      </w:pPr>
      <w:r>
        <w:rPr>
          <w:sz w:val="28"/>
          <w:szCs w:val="28"/>
        </w:rPr>
        <w:t>We end by calling text animations using header file.</w:t>
      </w:r>
    </w:p>
    <w:sectPr w:rsidR="00BD677B" w:rsidRPr="00BD677B" w:rsidSect="00275EA7">
      <w:headerReference w:type="even" r:id="rId13"/>
      <w:footerReference w:type="even" r:id="rId14"/>
      <w:footerReference w:type="default" r:id="rId15"/>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447D" w14:textId="77777777" w:rsidR="000D559E" w:rsidRDefault="000D559E">
      <w:pPr>
        <w:spacing w:after="0" w:line="240" w:lineRule="auto"/>
      </w:pPr>
      <w:r>
        <w:separator/>
      </w:r>
    </w:p>
  </w:endnote>
  <w:endnote w:type="continuationSeparator" w:id="0">
    <w:p w14:paraId="3638CFDF" w14:textId="77777777" w:rsidR="000D559E" w:rsidRDefault="000D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5D5A" w14:textId="77777777" w:rsidR="00D957F1" w:rsidRDefault="00D957F1">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0616" w14:textId="77777777" w:rsidR="00D957F1" w:rsidRDefault="00D957F1">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6E3D" w14:textId="77777777" w:rsidR="000D559E" w:rsidRDefault="000D559E">
      <w:pPr>
        <w:spacing w:after="0" w:line="240" w:lineRule="auto"/>
      </w:pPr>
      <w:r>
        <w:separator/>
      </w:r>
    </w:p>
  </w:footnote>
  <w:footnote w:type="continuationSeparator" w:id="0">
    <w:p w14:paraId="218B885A" w14:textId="77777777" w:rsidR="000D559E" w:rsidRDefault="000D5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2B989" w14:textId="4691D216" w:rsidR="00D957F1" w:rsidRPr="005225B2" w:rsidRDefault="000D559E"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824F7">
          <w:rPr>
            <w:rFonts w:eastAsiaTheme="majorEastAsia"/>
          </w:rPr>
          <w:t>STUDENT CAREER PREDICTION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004F0A"/>
    <w:multiLevelType w:val="hybridMultilevel"/>
    <w:tmpl w:val="EBF007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F450E44"/>
    <w:multiLevelType w:val="hybridMultilevel"/>
    <w:tmpl w:val="8132CF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AFA29BA"/>
    <w:multiLevelType w:val="hybridMultilevel"/>
    <w:tmpl w:val="2152C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A8F2EDC"/>
    <w:multiLevelType w:val="hybridMultilevel"/>
    <w:tmpl w:val="C04008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D70352D"/>
    <w:multiLevelType w:val="hybridMultilevel"/>
    <w:tmpl w:val="7A5C87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5A76370"/>
    <w:multiLevelType w:val="hybridMultilevel"/>
    <w:tmpl w:val="1E982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A252518"/>
    <w:multiLevelType w:val="hybridMultilevel"/>
    <w:tmpl w:val="933CD7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3"/>
  </w:num>
  <w:num w:numId="12">
    <w:abstractNumId w:val="14"/>
  </w:num>
  <w:num w:numId="13">
    <w:abstractNumId w:val="7"/>
  </w:num>
  <w:num w:numId="14">
    <w:abstractNumId w:val="6"/>
  </w:num>
  <w:num w:numId="15">
    <w:abstractNumId w:val="5"/>
  </w:num>
  <w:num w:numId="16">
    <w:abstractNumId w:val="4"/>
  </w:num>
  <w:num w:numId="17">
    <w:abstractNumId w:val="13"/>
  </w:num>
  <w:num w:numId="18">
    <w:abstractNumId w:val="14"/>
  </w:num>
  <w:num w:numId="19">
    <w:abstractNumId w:val="7"/>
  </w:num>
  <w:num w:numId="20">
    <w:abstractNumId w:val="6"/>
  </w:num>
  <w:num w:numId="21">
    <w:abstractNumId w:val="5"/>
  </w:num>
  <w:num w:numId="22">
    <w:abstractNumId w:val="4"/>
  </w:num>
  <w:num w:numId="23">
    <w:abstractNumId w:val="13"/>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6"/>
  </w:num>
  <w:num w:numId="31">
    <w:abstractNumId w:val="18"/>
  </w:num>
  <w:num w:numId="32">
    <w:abstractNumId w:val="17"/>
  </w:num>
  <w:num w:numId="33">
    <w:abstractNumId w:val="15"/>
  </w:num>
  <w:num w:numId="34">
    <w:abstractNumId w:val="1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MrU0NzE3MzAxNTdU0lEKTi0uzszPAykwrAUAPqDSDCwAAAA="/>
  </w:docVars>
  <w:rsids>
    <w:rsidRoot w:val="009205AD"/>
    <w:rsid w:val="00052A4A"/>
    <w:rsid w:val="00067337"/>
    <w:rsid w:val="000D559E"/>
    <w:rsid w:val="000E31B3"/>
    <w:rsid w:val="00106B79"/>
    <w:rsid w:val="00132205"/>
    <w:rsid w:val="00177883"/>
    <w:rsid w:val="00186DD0"/>
    <w:rsid w:val="0019783B"/>
    <w:rsid w:val="001D3B51"/>
    <w:rsid w:val="001D4AE0"/>
    <w:rsid w:val="001E51BD"/>
    <w:rsid w:val="00275EA7"/>
    <w:rsid w:val="002B2685"/>
    <w:rsid w:val="002D3102"/>
    <w:rsid w:val="00356B91"/>
    <w:rsid w:val="00356FE5"/>
    <w:rsid w:val="003A2F68"/>
    <w:rsid w:val="003E38BF"/>
    <w:rsid w:val="00402606"/>
    <w:rsid w:val="00431B47"/>
    <w:rsid w:val="00431C36"/>
    <w:rsid w:val="0049775F"/>
    <w:rsid w:val="005225B2"/>
    <w:rsid w:val="005473E9"/>
    <w:rsid w:val="005B18C0"/>
    <w:rsid w:val="006114B5"/>
    <w:rsid w:val="0064466C"/>
    <w:rsid w:val="00653C00"/>
    <w:rsid w:val="006D4291"/>
    <w:rsid w:val="006E212B"/>
    <w:rsid w:val="006E5894"/>
    <w:rsid w:val="00716FDD"/>
    <w:rsid w:val="007212B2"/>
    <w:rsid w:val="00730696"/>
    <w:rsid w:val="00736763"/>
    <w:rsid w:val="00736B6C"/>
    <w:rsid w:val="00783448"/>
    <w:rsid w:val="007B0A29"/>
    <w:rsid w:val="007C770C"/>
    <w:rsid w:val="007D052D"/>
    <w:rsid w:val="007D5DA8"/>
    <w:rsid w:val="007E5B41"/>
    <w:rsid w:val="00803A31"/>
    <w:rsid w:val="008662AD"/>
    <w:rsid w:val="008A78D1"/>
    <w:rsid w:val="008B3EA6"/>
    <w:rsid w:val="008B514B"/>
    <w:rsid w:val="008F56CC"/>
    <w:rsid w:val="009109BB"/>
    <w:rsid w:val="009205AD"/>
    <w:rsid w:val="009213CD"/>
    <w:rsid w:val="00997ACB"/>
    <w:rsid w:val="009D314A"/>
    <w:rsid w:val="00A329B9"/>
    <w:rsid w:val="00A5429D"/>
    <w:rsid w:val="00A636F2"/>
    <w:rsid w:val="00A81FE7"/>
    <w:rsid w:val="00A85964"/>
    <w:rsid w:val="00B426FC"/>
    <w:rsid w:val="00BC0A22"/>
    <w:rsid w:val="00BD677B"/>
    <w:rsid w:val="00C35625"/>
    <w:rsid w:val="00C65462"/>
    <w:rsid w:val="00C85AA2"/>
    <w:rsid w:val="00CD12DE"/>
    <w:rsid w:val="00CD4D08"/>
    <w:rsid w:val="00D07941"/>
    <w:rsid w:val="00D4032E"/>
    <w:rsid w:val="00D4773D"/>
    <w:rsid w:val="00D62024"/>
    <w:rsid w:val="00D957F1"/>
    <w:rsid w:val="00DC305C"/>
    <w:rsid w:val="00E04568"/>
    <w:rsid w:val="00E44E60"/>
    <w:rsid w:val="00E71554"/>
    <w:rsid w:val="00E90D9F"/>
    <w:rsid w:val="00E959BE"/>
    <w:rsid w:val="00ED0E66"/>
    <w:rsid w:val="00ED1452"/>
    <w:rsid w:val="00ED272D"/>
    <w:rsid w:val="00EF4DCC"/>
    <w:rsid w:val="00F56675"/>
    <w:rsid w:val="00F824F7"/>
    <w:rsid w:val="00FA2649"/>
    <w:rsid w:val="00FD6B14"/>
    <w:rsid w:val="00FD75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B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F7E2A811C24B8E9C77FF07FCB17ACC"/>
        <w:category>
          <w:name w:val="General"/>
          <w:gallery w:val="placeholder"/>
        </w:category>
        <w:types>
          <w:type w:val="bbPlcHdr"/>
        </w:types>
        <w:behaviors>
          <w:behavior w:val="content"/>
        </w:behaviors>
        <w:guid w:val="{EC20DEA0-80E5-4456-9D04-3100AD3994B8}"/>
      </w:docPartPr>
      <w:docPartBody>
        <w:p w:rsidR="00895809" w:rsidRDefault="00404C53">
          <w:pPr>
            <w:pStyle w:val="7BF7E2A811C24B8E9C77FF07FCB17ACC"/>
          </w:pPr>
          <w:r w:rsidRPr="009213CD">
            <w:t>title</w:t>
          </w:r>
        </w:p>
      </w:docPartBody>
    </w:docPart>
    <w:docPart>
      <w:docPartPr>
        <w:name w:val="284C67E48C33400FB3998893CDAA1B87"/>
        <w:category>
          <w:name w:val="General"/>
          <w:gallery w:val="placeholder"/>
        </w:category>
        <w:types>
          <w:type w:val="bbPlcHdr"/>
        </w:types>
        <w:behaviors>
          <w:behavior w:val="content"/>
        </w:behaviors>
        <w:guid w:val="{51BC7AF0-97B7-47EB-8DEC-C74335B37050}"/>
      </w:docPartPr>
      <w:docPartBody>
        <w:p w:rsidR="00895809" w:rsidRDefault="00404C53">
          <w:pPr>
            <w:pStyle w:val="284C67E48C33400FB3998893CDAA1B87"/>
          </w:pPr>
          <w:r>
            <w:t>Title</w:t>
          </w:r>
        </w:p>
      </w:docPartBody>
    </w:docPart>
    <w:docPart>
      <w:docPartPr>
        <w:name w:val="F97A1910EDBD4BD181B798FCCC9AC09A"/>
        <w:category>
          <w:name w:val="General"/>
          <w:gallery w:val="placeholder"/>
        </w:category>
        <w:types>
          <w:type w:val="bbPlcHdr"/>
        </w:types>
        <w:behaviors>
          <w:behavior w:val="content"/>
        </w:behaviors>
        <w:guid w:val="{D3C03C22-E1B3-488C-B1CF-A89BA5B71A1F}"/>
      </w:docPartPr>
      <w:docPartBody>
        <w:p w:rsidR="00895809" w:rsidRDefault="00404C53">
          <w:pPr>
            <w:pStyle w:val="F97A1910EDBD4BD181B798FCCC9AC09A"/>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53"/>
    <w:rsid w:val="00404C53"/>
    <w:rsid w:val="008633F5"/>
    <w:rsid w:val="00895809"/>
    <w:rsid w:val="008A4B2E"/>
    <w:rsid w:val="008E2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F7E2A811C24B8E9C77FF07FCB17ACC">
    <w:name w:val="7BF7E2A811C24B8E9C77FF07FCB17AC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284C67E48C33400FB3998893CDAA1B87">
    <w:name w:val="284C67E48C33400FB3998893CDAA1B87"/>
  </w:style>
  <w:style w:type="paragraph" w:customStyle="1" w:styleId="F97A1910EDBD4BD181B798FCCC9AC09A">
    <w:name w:val="F97A1910EDBD4BD181B798FCCC9AC09A"/>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TRANSPORT SYSTEM</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CAREER PREDICTION SYSTEM</dc:title>
  <dc:subject>cREATE YOUR FUTURE</dc:subject>
  <dc:creator/>
  <cp:lastModifiedBy/>
  <cp:revision>1</cp:revision>
  <dcterms:created xsi:type="dcterms:W3CDTF">2021-01-19T10:32:00Z</dcterms:created>
  <dcterms:modified xsi:type="dcterms:W3CDTF">2021-06-02T18:11:00Z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